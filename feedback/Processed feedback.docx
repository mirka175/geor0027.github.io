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187789" w14:textId="77777777" w:rsidR="00814FEB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Compliments:</w:t>
      </w:r>
    </w:p>
    <w:p w14:paraId="47AEA8F9" w14:textId="77777777" w:rsidR="00814FEB" w:rsidRDefault="00814FEB">
      <w:pPr>
        <w:rPr>
          <w:b/>
          <w:bCs/>
          <w:sz w:val="24"/>
          <w:szCs w:val="24"/>
        </w:rPr>
      </w:pPr>
    </w:p>
    <w:p w14:paraId="12952902" w14:textId="77777777" w:rsidR="00814FEB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Improvements:</w:t>
      </w:r>
    </w:p>
    <w:p w14:paraId="7F52EF50" w14:textId="77777777" w:rsidR="00814FEB" w:rsidRDefault="00814FEB">
      <w:pPr>
        <w:rPr>
          <w:b/>
          <w:bCs/>
          <w:sz w:val="24"/>
          <w:szCs w:val="24"/>
        </w:rPr>
      </w:pPr>
    </w:p>
    <w:p w14:paraId="2BB3DC1B" w14:textId="77777777" w:rsidR="00814FEB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 Review Feedback:</w:t>
      </w:r>
    </w:p>
    <w:p w14:paraId="2E0FBE05" w14:textId="77777777" w:rsidR="00814FEB" w:rsidRDefault="00814FEB">
      <w:pPr>
        <w:rPr>
          <w:b/>
          <w:bCs/>
          <w:sz w:val="24"/>
          <w:szCs w:val="24"/>
        </w:rPr>
      </w:pPr>
    </w:p>
    <w:p w14:paraId="2CF980DD" w14:textId="77777777" w:rsidR="00814FEB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Tasks:</w:t>
      </w:r>
    </w:p>
    <w:p w14:paraId="7AD156DA" w14:textId="77777777" w:rsidR="00814FEB" w:rsidRDefault="00814FEB">
      <w:pPr>
        <w:rPr>
          <w:b/>
          <w:bCs/>
          <w:sz w:val="24"/>
          <w:szCs w:val="24"/>
        </w:rPr>
      </w:pPr>
    </w:p>
    <w:sectPr w:rsidR="00814FEB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90C919" w14:textId="77777777" w:rsidR="00A5786D" w:rsidRDefault="00A5786D">
      <w:pPr>
        <w:spacing w:after="0" w:line="240" w:lineRule="auto"/>
      </w:pPr>
      <w:r>
        <w:separator/>
      </w:r>
    </w:p>
  </w:endnote>
  <w:endnote w:type="continuationSeparator" w:id="0">
    <w:p w14:paraId="74249E05" w14:textId="77777777" w:rsidR="00A5786D" w:rsidRDefault="00A57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C4B8B6" w14:textId="77777777" w:rsidR="00A5786D" w:rsidRDefault="00A5786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8E263C0" w14:textId="77777777" w:rsidR="00A5786D" w:rsidRDefault="00A578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14FEB"/>
    <w:rsid w:val="0071076D"/>
    <w:rsid w:val="00814FEB"/>
    <w:rsid w:val="00A5786D"/>
    <w:rsid w:val="00A9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AFC0C7"/>
  <w15:docId w15:val="{46C37AE9-939B-4381-BD45-363B1530F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Times New Roman"/>
        <w:kern w:val="3"/>
        <w:sz w:val="22"/>
        <w:szCs w:val="22"/>
        <w:lang w:val="en-US" w:eastAsia="en-US" w:bidi="ar-SA"/>
      </w:rPr>
    </w:rPrDefault>
    <w:pPrDefault>
      <w:pPr>
        <w:autoSpaceDN w:val="0"/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50</Characters>
  <Application>Microsoft Office Word</Application>
  <DocSecurity>0</DocSecurity>
  <Lines>7</Lines>
  <Paragraphs>4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Georgieva</dc:creator>
  <dc:description/>
  <cp:lastModifiedBy>Miriam Georgieva</cp:lastModifiedBy>
  <cp:revision>2</cp:revision>
  <dcterms:created xsi:type="dcterms:W3CDTF">2024-09-25T13:43:00Z</dcterms:created>
  <dcterms:modified xsi:type="dcterms:W3CDTF">2024-09-25T13:43:00Z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0c1a3cb7-69f3-49fc-9ae2-3c0f0f47bb25</vt:lpwstr>
  </property>
</Properties>
</file>